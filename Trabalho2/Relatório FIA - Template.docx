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408E6" w14:textId="3B6C2CF1" w:rsidR="00667B9A" w:rsidRDefault="00B22535" w:rsidP="00667B9A">
      <w:pPr>
        <w:pStyle w:val="Ttulo"/>
        <w:spacing w:line="360" w:lineRule="auto"/>
        <w:ind w:firstLine="0"/>
        <w:jc w:val="left"/>
        <w:rPr>
          <w:lang w:val="pt-PT"/>
        </w:rPr>
      </w:pPr>
      <w:r w:rsidRPr="00B22535">
        <w:rPr>
          <w:lang w:val="en-US"/>
        </w:rPr>
        <w:drawing>
          <wp:anchor distT="0" distB="0" distL="114300" distR="114300" simplePos="0" relativeHeight="251658240" behindDoc="1" locked="0" layoutInCell="1" allowOverlap="1" wp14:anchorId="1C787ABF" wp14:editId="2DA84A0E">
            <wp:simplePos x="0" y="0"/>
            <wp:positionH relativeFrom="margin">
              <wp:align>center</wp:align>
            </wp:positionH>
            <wp:positionV relativeFrom="paragraph">
              <wp:posOffset>272</wp:posOffset>
            </wp:positionV>
            <wp:extent cx="4062095" cy="2665095"/>
            <wp:effectExtent l="0" t="0" r="1905" b="1905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F9BFD" w14:textId="78AA6185" w:rsidR="00667B9A" w:rsidRDefault="00667B9A" w:rsidP="00667B9A">
      <w:pPr>
        <w:pStyle w:val="Ttulo"/>
        <w:spacing w:line="360" w:lineRule="auto"/>
        <w:ind w:firstLine="0"/>
        <w:rPr>
          <w:lang w:val="pt-PT"/>
        </w:rPr>
      </w:pPr>
    </w:p>
    <w:p w14:paraId="732C3257" w14:textId="77777777" w:rsidR="00B22535" w:rsidRDefault="00B22535" w:rsidP="00667B9A">
      <w:pPr>
        <w:pStyle w:val="Ttulo"/>
        <w:spacing w:line="360" w:lineRule="auto"/>
        <w:ind w:firstLine="0"/>
        <w:rPr>
          <w:rFonts w:ascii="ROMANSERIF-OBLIQUE" w:hAnsi="ROMANSERIF-OBLIQUE"/>
          <w:b/>
          <w:bCs/>
          <w:i/>
          <w:iCs/>
          <w:lang w:val="pt-PT"/>
        </w:rPr>
      </w:pPr>
    </w:p>
    <w:p w14:paraId="2A1F05C8" w14:textId="77777777" w:rsidR="00B22535" w:rsidRDefault="00B22535" w:rsidP="00667B9A">
      <w:pPr>
        <w:pStyle w:val="Ttulo"/>
        <w:spacing w:line="360" w:lineRule="auto"/>
        <w:ind w:firstLine="0"/>
        <w:rPr>
          <w:rFonts w:ascii="ROMANSERIF-OBLIQUE" w:hAnsi="ROMANSERIF-OBLIQUE"/>
          <w:b/>
          <w:bCs/>
          <w:i/>
          <w:iCs/>
          <w:lang w:val="pt-PT"/>
        </w:rPr>
      </w:pPr>
    </w:p>
    <w:p w14:paraId="049EED96" w14:textId="600D5265" w:rsidR="00B22535" w:rsidRDefault="00B22535" w:rsidP="00667B9A">
      <w:pPr>
        <w:pStyle w:val="Ttulo"/>
        <w:spacing w:line="360" w:lineRule="auto"/>
        <w:ind w:firstLine="0"/>
        <w:rPr>
          <w:rFonts w:ascii="ROMANSERIF-OBLIQUE" w:hAnsi="ROMANSERIF-OBLIQUE"/>
          <w:b/>
          <w:bCs/>
          <w:i/>
          <w:iCs/>
          <w:lang w:val="pt-PT"/>
        </w:rPr>
      </w:pPr>
    </w:p>
    <w:p w14:paraId="7A1EDD09" w14:textId="0D128E3F" w:rsidR="00B22535" w:rsidRDefault="00B22535" w:rsidP="00B22535">
      <w:pPr>
        <w:rPr>
          <w:lang w:val="pt-PT"/>
        </w:rPr>
      </w:pPr>
    </w:p>
    <w:p w14:paraId="1BE7B0A0" w14:textId="226FA446" w:rsidR="00B22535" w:rsidRDefault="00B22535" w:rsidP="00B22535">
      <w:pPr>
        <w:rPr>
          <w:lang w:val="pt-PT"/>
        </w:rPr>
      </w:pPr>
    </w:p>
    <w:p w14:paraId="2FFDC31C" w14:textId="3532CD0F" w:rsidR="00B22535" w:rsidRDefault="00B22535" w:rsidP="00B22535">
      <w:pPr>
        <w:rPr>
          <w:lang w:val="pt-PT"/>
        </w:rPr>
      </w:pPr>
    </w:p>
    <w:p w14:paraId="78F181A7" w14:textId="6407CF43" w:rsidR="00B22535" w:rsidRDefault="00B22535" w:rsidP="00B22535">
      <w:pPr>
        <w:rPr>
          <w:lang w:val="pt-PT"/>
        </w:rPr>
      </w:pPr>
    </w:p>
    <w:p w14:paraId="1AA73740" w14:textId="77777777" w:rsidR="00B22535" w:rsidRPr="00B22535" w:rsidRDefault="00B22535" w:rsidP="00B22535">
      <w:pPr>
        <w:rPr>
          <w:lang w:val="pt-PT"/>
        </w:rPr>
      </w:pPr>
    </w:p>
    <w:p w14:paraId="177FB39C" w14:textId="1BFF5A09" w:rsidR="005C0279" w:rsidRPr="00855BF1" w:rsidRDefault="00667B9A" w:rsidP="00667B9A">
      <w:pPr>
        <w:pStyle w:val="Ttulo"/>
        <w:spacing w:line="360" w:lineRule="auto"/>
        <w:ind w:firstLine="0"/>
        <w:rPr>
          <w:rFonts w:ascii="ROMANSERIF-OBLIQUE" w:hAnsi="ROMANSERIF-OBLIQUE"/>
          <w:b/>
          <w:bCs/>
          <w:i/>
          <w:iCs/>
          <w:sz w:val="40"/>
          <w:szCs w:val="40"/>
          <w:lang w:val="pt-PT"/>
        </w:rPr>
      </w:pPr>
      <w:r w:rsidRPr="00855BF1">
        <w:rPr>
          <w:rFonts w:ascii="ROMANSERIF-OBLIQUE" w:hAnsi="ROMANSERIF-OBLIQUE"/>
          <w:b/>
          <w:bCs/>
          <w:i/>
          <w:iCs/>
          <w:sz w:val="40"/>
          <w:szCs w:val="40"/>
          <w:lang w:val="pt-PT"/>
        </w:rPr>
        <w:t>Trabalho Prático Nº2</w:t>
      </w:r>
      <w:r w:rsidRPr="00855BF1">
        <w:rPr>
          <w:rFonts w:ascii="ROMANSERIF-OBLIQUE" w:hAnsi="ROMANSERIF-OBLIQUE"/>
          <w:b/>
          <w:bCs/>
          <w:i/>
          <w:iCs/>
          <w:sz w:val="40"/>
          <w:szCs w:val="40"/>
          <w:lang w:val="pt-PT"/>
        </w:rPr>
        <w:br/>
      </w:r>
      <w:proofErr w:type="spellStart"/>
      <w:r w:rsidRPr="00855BF1">
        <w:rPr>
          <w:rFonts w:ascii="ROMANSERIF-OBLIQUE" w:hAnsi="ROMANSERIF-OBLIQUE"/>
          <w:b/>
          <w:bCs/>
          <w:i/>
          <w:iCs/>
          <w:sz w:val="40"/>
          <w:szCs w:val="40"/>
          <w:lang w:val="pt-PT"/>
        </w:rPr>
        <w:t>The</w:t>
      </w:r>
      <w:proofErr w:type="spellEnd"/>
      <w:r w:rsidRPr="00855BF1">
        <w:rPr>
          <w:rFonts w:ascii="ROMANSERIF-OBLIQUE" w:hAnsi="ROMANSERIF-OBLIQUE"/>
          <w:b/>
          <w:bCs/>
          <w:i/>
          <w:iCs/>
          <w:sz w:val="40"/>
          <w:szCs w:val="40"/>
          <w:lang w:val="pt-PT"/>
        </w:rPr>
        <w:t xml:space="preserve"> </w:t>
      </w:r>
      <w:proofErr w:type="spellStart"/>
      <w:r w:rsidRPr="00855BF1">
        <w:rPr>
          <w:rFonts w:ascii="ROMANSERIF-OBLIQUE" w:hAnsi="ROMANSERIF-OBLIQUE"/>
          <w:b/>
          <w:bCs/>
          <w:i/>
          <w:iCs/>
          <w:sz w:val="40"/>
          <w:szCs w:val="40"/>
          <w:lang w:val="pt-PT"/>
        </w:rPr>
        <w:t>Rise</w:t>
      </w:r>
      <w:proofErr w:type="spellEnd"/>
      <w:r w:rsidRPr="00855BF1">
        <w:rPr>
          <w:rFonts w:ascii="ROMANSERIF-OBLIQUE" w:hAnsi="ROMANSERIF-OBLIQUE"/>
          <w:b/>
          <w:bCs/>
          <w:i/>
          <w:iCs/>
          <w:sz w:val="40"/>
          <w:szCs w:val="40"/>
          <w:lang w:val="pt-PT"/>
        </w:rPr>
        <w:t xml:space="preserve"> </w:t>
      </w:r>
      <w:proofErr w:type="spellStart"/>
      <w:r w:rsidRPr="00855BF1">
        <w:rPr>
          <w:rFonts w:ascii="ROMANSERIF-OBLIQUE" w:hAnsi="ROMANSERIF-OBLIQUE"/>
          <w:b/>
          <w:bCs/>
          <w:i/>
          <w:iCs/>
          <w:sz w:val="40"/>
          <w:szCs w:val="40"/>
          <w:lang w:val="pt-PT"/>
        </w:rPr>
        <w:t>of</w:t>
      </w:r>
      <w:proofErr w:type="spellEnd"/>
      <w:r w:rsidRPr="00855BF1">
        <w:rPr>
          <w:rFonts w:ascii="ROMANSERIF-OBLIQUE" w:hAnsi="ROMANSERIF-OBLIQUE"/>
          <w:b/>
          <w:bCs/>
          <w:i/>
          <w:iCs/>
          <w:sz w:val="40"/>
          <w:szCs w:val="40"/>
          <w:lang w:val="pt-PT"/>
        </w:rPr>
        <w:t xml:space="preserve"> </w:t>
      </w:r>
      <w:proofErr w:type="spellStart"/>
      <w:r w:rsidRPr="00855BF1">
        <w:rPr>
          <w:rFonts w:ascii="ROMANSERIF-OBLIQUE" w:hAnsi="ROMANSERIF-OBLIQUE"/>
          <w:b/>
          <w:bCs/>
          <w:i/>
          <w:iCs/>
          <w:sz w:val="40"/>
          <w:szCs w:val="40"/>
          <w:lang w:val="pt-PT"/>
        </w:rPr>
        <w:t>the</w:t>
      </w:r>
      <w:proofErr w:type="spellEnd"/>
      <w:r w:rsidRPr="00855BF1">
        <w:rPr>
          <w:rFonts w:ascii="ROMANSERIF-OBLIQUE" w:hAnsi="ROMANSERIF-OBLIQUE"/>
          <w:b/>
          <w:bCs/>
          <w:i/>
          <w:iCs/>
          <w:sz w:val="40"/>
          <w:szCs w:val="40"/>
          <w:lang w:val="pt-PT"/>
        </w:rPr>
        <w:t xml:space="preserve"> </w:t>
      </w:r>
      <w:proofErr w:type="spellStart"/>
      <w:r w:rsidRPr="00855BF1">
        <w:rPr>
          <w:rFonts w:ascii="ROMANSERIF-OBLIQUE" w:hAnsi="ROMANSERIF-OBLIQUE"/>
          <w:b/>
          <w:bCs/>
          <w:i/>
          <w:iCs/>
          <w:sz w:val="40"/>
          <w:szCs w:val="40"/>
          <w:lang w:val="pt-PT"/>
        </w:rPr>
        <w:t>Ballz</w:t>
      </w:r>
      <w:proofErr w:type="spellEnd"/>
    </w:p>
    <w:p w14:paraId="2E2DBF32" w14:textId="77777777" w:rsidR="00B22535" w:rsidRPr="00B22535" w:rsidRDefault="00B22535" w:rsidP="00B22535">
      <w:pPr>
        <w:rPr>
          <w:lang w:val="pt-PT"/>
        </w:rPr>
      </w:pPr>
    </w:p>
    <w:p w14:paraId="191A1B73" w14:textId="50343D10" w:rsidR="00E32E05" w:rsidRDefault="007378CB" w:rsidP="00B22535">
      <w:pPr>
        <w:pStyle w:val="Subttulo"/>
        <w:spacing w:line="360" w:lineRule="auto"/>
        <w:rPr>
          <w:lang w:val="pt-PT"/>
        </w:rPr>
      </w:pPr>
      <w:sdt>
        <w:sdtPr>
          <w:rPr>
            <w:sz w:val="21"/>
            <w:szCs w:val="19"/>
            <w:lang w:val="pt-PT"/>
          </w:rPr>
          <w:alias w:val="Forfatter"/>
          <w:tag w:val=""/>
          <w:id w:val="-535886675"/>
          <w:placeholder>
            <w:docPart w:val="F1912E3289C0C6418B20B694FCED01A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22535" w:rsidRPr="00B22535">
            <w:rPr>
              <w:sz w:val="21"/>
              <w:szCs w:val="19"/>
              <w:lang w:val="pt-PT"/>
            </w:rPr>
            <w:t>Diogo Jordão Filipe, José Miguel Silva Gomes, Pedro Tiago dos Santos Marques</w:t>
          </w:r>
        </w:sdtContent>
      </w:sdt>
      <w:r w:rsidR="005C0279" w:rsidRPr="00B22535">
        <w:rPr>
          <w:sz w:val="21"/>
          <w:szCs w:val="19"/>
          <w:lang w:val="pt-PT"/>
        </w:rPr>
        <w:br/>
      </w:r>
      <w:r w:rsidR="00B22535">
        <w:rPr>
          <w:lang w:val="pt-PT"/>
        </w:rPr>
        <w:t>FCTUC, Departamento de Engenharia Informática,</w:t>
      </w:r>
      <w:r w:rsidR="00B22535">
        <w:rPr>
          <w:lang w:val="pt-PT"/>
        </w:rPr>
        <w:br/>
        <w:t>Universidade de Coimbra, Portugal</w:t>
      </w:r>
    </w:p>
    <w:p w14:paraId="7F177C21" w14:textId="49504CDA" w:rsidR="00B22535" w:rsidRPr="00B22535" w:rsidRDefault="00B22535" w:rsidP="00B22535">
      <w:pPr>
        <w:spacing w:line="360" w:lineRule="auto"/>
        <w:jc w:val="center"/>
        <w:rPr>
          <w:sz w:val="21"/>
          <w:szCs w:val="20"/>
          <w:lang w:val="en-US"/>
        </w:rPr>
      </w:pPr>
      <w:r w:rsidRPr="00B22535">
        <w:rPr>
          <w:sz w:val="21"/>
          <w:szCs w:val="20"/>
          <w:lang w:val="en-US"/>
        </w:rPr>
        <w:t>{uc</w:t>
      </w:r>
      <w:r w:rsidRPr="00B22535">
        <w:rPr>
          <w:sz w:val="21"/>
          <w:szCs w:val="20"/>
          <w:lang w:val="en-US"/>
        </w:rPr>
        <w:t>2018288391</w:t>
      </w:r>
      <w:r w:rsidRPr="00B22535">
        <w:rPr>
          <w:sz w:val="21"/>
          <w:szCs w:val="20"/>
          <w:lang w:val="en-US"/>
        </w:rPr>
        <w:t>, uc</w:t>
      </w:r>
      <w:r w:rsidRPr="00B22535">
        <w:rPr>
          <w:sz w:val="21"/>
          <w:szCs w:val="20"/>
          <w:lang w:val="en-US"/>
        </w:rPr>
        <w:t>2018286225</w:t>
      </w:r>
      <w:r w:rsidRPr="00B22535">
        <w:rPr>
          <w:sz w:val="21"/>
          <w:szCs w:val="20"/>
          <w:lang w:val="en-US"/>
        </w:rPr>
        <w:t>, uc</w:t>
      </w:r>
      <w:r w:rsidRPr="00B22535">
        <w:rPr>
          <w:sz w:val="21"/>
          <w:szCs w:val="20"/>
          <w:lang w:val="en-US"/>
        </w:rPr>
        <w:t>2018285632</w:t>
      </w:r>
      <w:r w:rsidRPr="00B22535">
        <w:rPr>
          <w:sz w:val="21"/>
          <w:szCs w:val="20"/>
          <w:lang w:val="en-US"/>
        </w:rPr>
        <w:t>}@student.uc.p</w:t>
      </w:r>
      <w:r>
        <w:rPr>
          <w:sz w:val="21"/>
          <w:szCs w:val="20"/>
          <w:lang w:val="en-US"/>
        </w:rPr>
        <w:t>t</w:t>
      </w:r>
    </w:p>
    <w:p w14:paraId="199BD1F6" w14:textId="4603F015" w:rsidR="005C0279" w:rsidRPr="00984366" w:rsidRDefault="00087965" w:rsidP="00B22535">
      <w:pPr>
        <w:pStyle w:val="Subttulo"/>
        <w:spacing w:line="360" w:lineRule="auto"/>
        <w:rPr>
          <w:lang w:val="en-US"/>
        </w:rPr>
      </w:pPr>
      <w:r>
        <w:rPr>
          <w:lang w:val="en-US"/>
        </w:rPr>
        <w:t>February 17</w:t>
      </w:r>
      <w:r w:rsidR="005C0279" w:rsidRPr="00984366">
        <w:rPr>
          <w:lang w:val="en-US"/>
        </w:rPr>
        <w:t xml:space="preserve">, </w:t>
      </w:r>
      <w:r>
        <w:rPr>
          <w:lang w:val="en-US"/>
        </w:rPr>
        <w:t>2017</w:t>
      </w:r>
    </w:p>
    <w:p w14:paraId="09D29347" w14:textId="77777777" w:rsidR="005C0279" w:rsidRPr="00984366" w:rsidRDefault="005C0279" w:rsidP="00E80D03">
      <w:pPr>
        <w:rPr>
          <w:lang w:val="en-US"/>
        </w:rPr>
      </w:pPr>
    </w:p>
    <w:p w14:paraId="6E68B427" w14:textId="4899D1B0" w:rsidR="00074DE2" w:rsidRPr="00984366" w:rsidRDefault="00074DE2" w:rsidP="00E80D03">
      <w:pPr>
        <w:rPr>
          <w:lang w:val="en-US"/>
        </w:rPr>
      </w:pPr>
    </w:p>
    <w:p w14:paraId="41D42033" w14:textId="77777777" w:rsidR="005C0279" w:rsidRPr="00984366" w:rsidRDefault="005C0279" w:rsidP="00E80D03">
      <w:pPr>
        <w:rPr>
          <w:lang w:val="en-US"/>
        </w:rPr>
      </w:pPr>
    </w:p>
    <w:p w14:paraId="01E40AE4" w14:textId="77777777" w:rsidR="005C0279" w:rsidRPr="00984366" w:rsidRDefault="005C0279" w:rsidP="00746112">
      <w:pPr>
        <w:pStyle w:val="Ttulo1"/>
        <w:rPr>
          <w:lang w:val="en-US"/>
        </w:rPr>
      </w:pPr>
      <w:r w:rsidRPr="00984366">
        <w:rPr>
          <w:lang w:val="en-US"/>
        </w:rPr>
        <w:br w:type="page"/>
      </w:r>
      <w:r w:rsidR="00DD49AA" w:rsidRPr="00984366">
        <w:rPr>
          <w:lang w:val="en-US"/>
        </w:rPr>
        <w:lastRenderedPageBreak/>
        <w:t>Intro</w:t>
      </w:r>
    </w:p>
    <w:p w14:paraId="24826F72" w14:textId="77777777" w:rsidR="00E84A09" w:rsidRPr="00984366" w:rsidRDefault="00E84A09" w:rsidP="00E80D03">
      <w:pPr>
        <w:ind w:firstLine="0"/>
        <w:rPr>
          <w:lang w:val="en-US"/>
        </w:rPr>
      </w:pPr>
      <w:r w:rsidRPr="00984366">
        <w:rPr>
          <w:lang w:val="en-US"/>
        </w:rPr>
        <w:t>This template makes it possible to use Word to make documents resembling those created using Latex.</w:t>
      </w:r>
    </w:p>
    <w:p w14:paraId="3AFA3F1C" w14:textId="77777777" w:rsidR="00E84A09" w:rsidRPr="00984366" w:rsidRDefault="00E84A09" w:rsidP="00E84A09">
      <w:pPr>
        <w:ind w:firstLine="0"/>
        <w:rPr>
          <w:lang w:val="en-US"/>
        </w:rPr>
      </w:pPr>
      <w:r w:rsidRPr="00984366">
        <w:rPr>
          <w:lang w:val="en-US"/>
        </w:rPr>
        <w:t>You can delete all the contents of this document and make your own. It just contains a bit of info about the template.</w:t>
      </w:r>
    </w:p>
    <w:p w14:paraId="2D53E5B9" w14:textId="77777777" w:rsidR="00817596" w:rsidRPr="00984366" w:rsidRDefault="00E84A09" w:rsidP="00E80D03">
      <w:pPr>
        <w:pStyle w:val="Ttulo1"/>
        <w:rPr>
          <w:lang w:val="en-US"/>
        </w:rPr>
      </w:pPr>
      <w:r w:rsidRPr="00984366">
        <w:rPr>
          <w:lang w:val="en-US"/>
        </w:rPr>
        <w:t>Settings</w:t>
      </w:r>
    </w:p>
    <w:p w14:paraId="06A0A7CD" w14:textId="77777777" w:rsidR="00DD49AA" w:rsidRPr="00984366" w:rsidRDefault="00E84A09" w:rsidP="00E80D03">
      <w:pPr>
        <w:pStyle w:val="Ttulo2"/>
        <w:rPr>
          <w:lang w:val="en-US"/>
        </w:rPr>
      </w:pPr>
      <w:r w:rsidRPr="00984366">
        <w:rPr>
          <w:lang w:val="en-US"/>
        </w:rPr>
        <w:t>Fonts</w:t>
      </w:r>
    </w:p>
    <w:p w14:paraId="5C5222C9" w14:textId="77777777" w:rsidR="00DD49AA" w:rsidRPr="00984366" w:rsidRDefault="00E84A09" w:rsidP="00E80D03">
      <w:pPr>
        <w:rPr>
          <w:lang w:val="en-US"/>
        </w:rPr>
      </w:pPr>
      <w:r w:rsidRPr="00984366">
        <w:rPr>
          <w:lang w:val="en-US"/>
        </w:rPr>
        <w:t xml:space="preserve">The template needs these fonts: (Installed by </w:t>
      </w:r>
      <w:proofErr w:type="spellStart"/>
      <w:r w:rsidRPr="00984366">
        <w:rPr>
          <w:lang w:val="en-US"/>
        </w:rPr>
        <w:t>WordMat</w:t>
      </w:r>
      <w:proofErr w:type="spellEnd"/>
      <w:r w:rsidRPr="00984366">
        <w:rPr>
          <w:lang w:val="en-US"/>
        </w:rPr>
        <w:t>)</w:t>
      </w:r>
    </w:p>
    <w:p w14:paraId="560D6584" w14:textId="77777777" w:rsidR="00DD49AA" w:rsidRPr="00984366" w:rsidRDefault="002653F7" w:rsidP="00E80D03">
      <w:pPr>
        <w:pStyle w:val="PargrafodaLista"/>
        <w:numPr>
          <w:ilvl w:val="0"/>
          <w:numId w:val="4"/>
        </w:numPr>
        <w:rPr>
          <w:lang w:val="en-US"/>
        </w:rPr>
      </w:pPr>
      <w:r w:rsidRPr="00984366">
        <w:rPr>
          <w:lang w:val="en-US"/>
        </w:rPr>
        <w:t>Latin Modern OTF</w:t>
      </w:r>
    </w:p>
    <w:p w14:paraId="5AFC5364" w14:textId="77777777" w:rsidR="002653F7" w:rsidRPr="00984366" w:rsidRDefault="002653F7" w:rsidP="00E80D03">
      <w:pPr>
        <w:pStyle w:val="PargrafodaLista"/>
        <w:numPr>
          <w:ilvl w:val="0"/>
          <w:numId w:val="4"/>
        </w:numPr>
        <w:rPr>
          <w:lang w:val="en-US"/>
        </w:rPr>
      </w:pPr>
      <w:r w:rsidRPr="00984366">
        <w:rPr>
          <w:lang w:val="en-US"/>
        </w:rPr>
        <w:t>Latin Modern Math</w:t>
      </w:r>
    </w:p>
    <w:p w14:paraId="1D180663" w14:textId="77777777" w:rsidR="002653F7" w:rsidRPr="00984366" w:rsidRDefault="00E84A09" w:rsidP="00E80D03">
      <w:pPr>
        <w:rPr>
          <w:lang w:val="en-US"/>
        </w:rPr>
      </w:pPr>
      <w:r w:rsidRPr="00984366">
        <w:rPr>
          <w:lang w:val="en-US"/>
        </w:rPr>
        <w:t>Both can be located here:</w:t>
      </w:r>
    </w:p>
    <w:p w14:paraId="3DB9BC63" w14:textId="77777777" w:rsidR="002653F7" w:rsidRPr="00984366" w:rsidRDefault="007378CB" w:rsidP="00E80D03">
      <w:pPr>
        <w:rPr>
          <w:lang w:val="en-US"/>
        </w:rPr>
      </w:pPr>
      <w:hyperlink r:id="rId10" w:history="1">
        <w:r w:rsidR="002653F7" w:rsidRPr="00984366">
          <w:rPr>
            <w:rStyle w:val="Hiperligao"/>
            <w:lang w:val="en-US"/>
          </w:rPr>
          <w:t>http://www.gust.org.pl/projects/e-foundry/latin-modern/index_html</w:t>
        </w:r>
      </w:hyperlink>
    </w:p>
    <w:p w14:paraId="197CF331" w14:textId="77777777" w:rsidR="00E84A09" w:rsidRPr="00984366" w:rsidRDefault="00E84A09" w:rsidP="00E80D03">
      <w:pPr>
        <w:rPr>
          <w:lang w:val="en-US"/>
        </w:rPr>
      </w:pPr>
      <w:r w:rsidRPr="00984366">
        <w:rPr>
          <w:lang w:val="en-US"/>
        </w:rPr>
        <w:t xml:space="preserve">When these are installed you can choose </w:t>
      </w:r>
    </w:p>
    <w:p w14:paraId="698A4E61" w14:textId="77777777" w:rsidR="00E84A09" w:rsidRPr="00984366" w:rsidRDefault="00E84A09" w:rsidP="00E80D03">
      <w:pPr>
        <w:rPr>
          <w:lang w:val="en-US"/>
        </w:rPr>
      </w:pPr>
      <w:r w:rsidRPr="00984366">
        <w:rPr>
          <w:lang w:val="en-US"/>
        </w:rPr>
        <w:t>LM Roman 12 from the fonts-dropdown.</w:t>
      </w:r>
    </w:p>
    <w:p w14:paraId="79EDC630" w14:textId="77777777" w:rsidR="00E84A09" w:rsidRDefault="00E84A09" w:rsidP="00E80D03">
      <w:pPr>
        <w:rPr>
          <w:lang w:val="en-US"/>
        </w:rPr>
      </w:pPr>
      <w:r w:rsidRPr="00984366">
        <w:rPr>
          <w:lang w:val="en-US"/>
        </w:rPr>
        <w:t>The easiest way to install fonts is to right click the font file and choose install.</w:t>
      </w:r>
    </w:p>
    <w:p w14:paraId="31D90F4E" w14:textId="77777777" w:rsidR="00087965" w:rsidRPr="00984366" w:rsidRDefault="00087965" w:rsidP="00E80D03">
      <w:pPr>
        <w:rPr>
          <w:lang w:val="en-US"/>
        </w:rPr>
      </w:pPr>
      <w:r>
        <w:rPr>
          <w:lang w:val="en-US"/>
        </w:rPr>
        <w:t>On Mac: double the font-file and press install lower right corner</w:t>
      </w:r>
    </w:p>
    <w:p w14:paraId="6F2D0484" w14:textId="77777777" w:rsidR="00CC3515" w:rsidRPr="00984366" w:rsidRDefault="00E84A09" w:rsidP="00E80D03">
      <w:pPr>
        <w:pStyle w:val="Ttulo2"/>
        <w:rPr>
          <w:lang w:val="en-US"/>
        </w:rPr>
      </w:pPr>
      <w:r w:rsidRPr="00984366">
        <w:rPr>
          <w:lang w:val="en-US"/>
        </w:rPr>
        <w:t>Bibliography</w:t>
      </w:r>
    </w:p>
    <w:p w14:paraId="2D132C59" w14:textId="77777777" w:rsidR="00E84A09" w:rsidRPr="00984366" w:rsidRDefault="00E84A09" w:rsidP="00E80D03">
      <w:pPr>
        <w:rPr>
          <w:lang w:val="en-US"/>
        </w:rPr>
      </w:pPr>
      <w:r w:rsidRPr="00984366">
        <w:rPr>
          <w:lang w:val="en-US"/>
        </w:rPr>
        <w:t xml:space="preserve">To create a </w:t>
      </w:r>
      <w:proofErr w:type="spellStart"/>
      <w:r w:rsidRPr="00984366">
        <w:rPr>
          <w:lang w:val="en-US"/>
        </w:rPr>
        <w:t>bibliogaphy</w:t>
      </w:r>
      <w:proofErr w:type="spellEnd"/>
      <w:r w:rsidRPr="00984366">
        <w:rPr>
          <w:lang w:val="en-US"/>
        </w:rPr>
        <w:t xml:space="preserve"> like in Latex, you need a custom Bibliography. (Installed by </w:t>
      </w:r>
      <w:proofErr w:type="spellStart"/>
      <w:r w:rsidRPr="00984366">
        <w:rPr>
          <w:lang w:val="en-US"/>
        </w:rPr>
        <w:t>WordMat</w:t>
      </w:r>
      <w:proofErr w:type="spellEnd"/>
      <w:r w:rsidRPr="00984366">
        <w:rPr>
          <w:lang w:val="en-US"/>
        </w:rPr>
        <w:t>).</w:t>
      </w:r>
    </w:p>
    <w:p w14:paraId="5399177D" w14:textId="77777777" w:rsidR="00E84A09" w:rsidRPr="00984366" w:rsidRDefault="00E84A09" w:rsidP="00E80D03">
      <w:pPr>
        <w:rPr>
          <w:lang w:val="en-US"/>
        </w:rPr>
      </w:pPr>
      <w:r w:rsidRPr="00984366">
        <w:rPr>
          <w:lang w:val="en-US"/>
        </w:rPr>
        <w:t>To manually install do the following:</w:t>
      </w:r>
    </w:p>
    <w:p w14:paraId="3327095A" w14:textId="77777777" w:rsidR="00CC3515" w:rsidRPr="00984366" w:rsidRDefault="00CC3515" w:rsidP="00E80D03">
      <w:pPr>
        <w:rPr>
          <w:lang w:val="en-US"/>
        </w:rPr>
      </w:pPr>
      <w:r w:rsidRPr="00984366">
        <w:rPr>
          <w:lang w:val="en-US"/>
        </w:rPr>
        <w:t xml:space="preserve">Download </w:t>
      </w:r>
      <w:proofErr w:type="spellStart"/>
      <w:r w:rsidRPr="00984366">
        <w:rPr>
          <w:lang w:val="en-US"/>
        </w:rPr>
        <w:t>BibWord</w:t>
      </w:r>
      <w:proofErr w:type="spellEnd"/>
      <w:r w:rsidRPr="00984366">
        <w:rPr>
          <w:lang w:val="en-US"/>
        </w:rPr>
        <w:t xml:space="preserve"> (</w:t>
      </w:r>
      <w:hyperlink r:id="rId11" w:history="1">
        <w:r w:rsidR="00431617" w:rsidRPr="00984366">
          <w:rPr>
            <w:rStyle w:val="Hiperligao"/>
            <w:lang w:val="en-US"/>
          </w:rPr>
          <w:t>www.bibword.codeplex.com</w:t>
        </w:r>
      </w:hyperlink>
      <w:r w:rsidRPr="00984366">
        <w:rPr>
          <w:lang w:val="en-US"/>
        </w:rPr>
        <w:t xml:space="preserve">) </w:t>
      </w:r>
      <w:r w:rsidR="00E84A09" w:rsidRPr="00984366">
        <w:rPr>
          <w:lang w:val="en-US"/>
        </w:rPr>
        <w:t>place in this folder:</w:t>
      </w:r>
      <w:r w:rsidRPr="00984366">
        <w:rPr>
          <w:lang w:val="en-US"/>
        </w:rPr>
        <w:t xml:space="preserve"> </w:t>
      </w:r>
    </w:p>
    <w:p w14:paraId="7B9E8D98" w14:textId="77777777" w:rsidR="00CC3515" w:rsidRPr="00984366" w:rsidRDefault="00CC3515" w:rsidP="00E80D03">
      <w:pPr>
        <w:rPr>
          <w:lang w:val="en-US"/>
        </w:rPr>
      </w:pPr>
      <w:r w:rsidRPr="00984366">
        <w:rPr>
          <w:lang w:val="en-US"/>
        </w:rPr>
        <w:t>C:\Program</w:t>
      </w:r>
      <w:r w:rsidR="00E84A09" w:rsidRPr="00984366">
        <w:rPr>
          <w:lang w:val="en-US"/>
        </w:rPr>
        <w:t xml:space="preserve"> Files\Microsoft Office\Office15</w:t>
      </w:r>
      <w:r w:rsidRPr="00984366">
        <w:rPr>
          <w:lang w:val="en-US"/>
        </w:rPr>
        <w:t>\Bibliography\Style.</w:t>
      </w:r>
    </w:p>
    <w:p w14:paraId="0CAB0080" w14:textId="77777777" w:rsidR="00CC3515" w:rsidRPr="00984366" w:rsidRDefault="00E84A09" w:rsidP="00E80D03">
      <w:pPr>
        <w:rPr>
          <w:lang w:val="en-US"/>
        </w:rPr>
      </w:pPr>
      <w:r w:rsidRPr="00984366">
        <w:rPr>
          <w:lang w:val="en-US"/>
        </w:rPr>
        <w:t xml:space="preserve">You can now choose </w:t>
      </w:r>
      <w:proofErr w:type="gramStart"/>
      <w:r w:rsidRPr="00984366">
        <w:rPr>
          <w:lang w:val="en-US"/>
        </w:rPr>
        <w:t>IEEE(</w:t>
      </w:r>
      <w:proofErr w:type="gramEnd"/>
      <w:r w:rsidRPr="00984366">
        <w:rPr>
          <w:lang w:val="en-US"/>
        </w:rPr>
        <w:t xml:space="preserve">2006) under </w:t>
      </w:r>
      <w:proofErr w:type="spellStart"/>
      <w:r w:rsidRPr="00984366">
        <w:rPr>
          <w:lang w:val="en-US"/>
        </w:rPr>
        <w:t>References|Quotes</w:t>
      </w:r>
      <w:proofErr w:type="spellEnd"/>
      <w:r w:rsidRPr="00984366">
        <w:rPr>
          <w:lang w:val="en-US"/>
        </w:rPr>
        <w:t xml:space="preserve"> </w:t>
      </w:r>
      <w:proofErr w:type="spellStart"/>
      <w:r w:rsidRPr="00984366">
        <w:rPr>
          <w:lang w:val="en-US"/>
        </w:rPr>
        <w:t>og</w:t>
      </w:r>
      <w:proofErr w:type="spellEnd"/>
      <w:r w:rsidRPr="00984366">
        <w:rPr>
          <w:lang w:val="en-US"/>
        </w:rPr>
        <w:t xml:space="preserve"> </w:t>
      </w:r>
      <w:proofErr w:type="spellStart"/>
      <w:r w:rsidRPr="00984366">
        <w:rPr>
          <w:lang w:val="en-US"/>
        </w:rPr>
        <w:t>bibliography|Style</w:t>
      </w:r>
      <w:proofErr w:type="spellEnd"/>
    </w:p>
    <w:p w14:paraId="173EE0C8" w14:textId="77777777" w:rsidR="00DD49AA" w:rsidRPr="00984366" w:rsidRDefault="00E84A09" w:rsidP="00E80D03">
      <w:pPr>
        <w:pStyle w:val="Ttulo1"/>
        <w:rPr>
          <w:lang w:val="en-US"/>
        </w:rPr>
      </w:pPr>
      <w:r w:rsidRPr="00984366">
        <w:rPr>
          <w:lang w:val="en-US"/>
        </w:rPr>
        <w:t>Start</w:t>
      </w:r>
    </w:p>
    <w:p w14:paraId="6242078F" w14:textId="77777777" w:rsidR="00D40246" w:rsidRPr="00984366" w:rsidRDefault="00E84A09" w:rsidP="00D40246">
      <w:pPr>
        <w:rPr>
          <w:lang w:val="en-US"/>
        </w:rPr>
      </w:pPr>
      <w:r w:rsidRPr="00984366">
        <w:rPr>
          <w:lang w:val="en-US"/>
        </w:rPr>
        <w:t>Copy the template file to the following folder (</w:t>
      </w:r>
      <w:proofErr w:type="spellStart"/>
      <w:r w:rsidRPr="00984366">
        <w:rPr>
          <w:lang w:val="en-US"/>
        </w:rPr>
        <w:t>WordMat</w:t>
      </w:r>
      <w:proofErr w:type="spellEnd"/>
      <w:r w:rsidRPr="00984366">
        <w:rPr>
          <w:lang w:val="en-US"/>
        </w:rPr>
        <w:t xml:space="preserve"> does this)</w:t>
      </w:r>
      <w:r w:rsidR="00D40246" w:rsidRPr="00984366">
        <w:rPr>
          <w:lang w:val="en-US"/>
        </w:rPr>
        <w:t>:</w:t>
      </w:r>
    </w:p>
    <w:p w14:paraId="1A28EDEA" w14:textId="77777777" w:rsidR="00D40246" w:rsidRPr="00984366" w:rsidRDefault="00D40246" w:rsidP="00D40246">
      <w:pPr>
        <w:rPr>
          <w:lang w:val="en-US"/>
        </w:rPr>
      </w:pPr>
      <w:r w:rsidRPr="00984366">
        <w:rPr>
          <w:lang w:val="en-US"/>
        </w:rPr>
        <w:t xml:space="preserve"> C:\Users\xxx\Documents\</w:t>
      </w:r>
      <w:r w:rsidR="00984366" w:rsidRPr="00984366">
        <w:rPr>
          <w:lang w:val="en-US"/>
        </w:rPr>
        <w:t>custom o</w:t>
      </w:r>
      <w:r w:rsidRPr="00984366">
        <w:rPr>
          <w:lang w:val="en-US"/>
        </w:rPr>
        <w:t>ffice</w:t>
      </w:r>
      <w:r w:rsidR="00984366" w:rsidRPr="00984366">
        <w:rPr>
          <w:lang w:val="en-US"/>
        </w:rPr>
        <w:t xml:space="preserve"> template</w:t>
      </w:r>
    </w:p>
    <w:p w14:paraId="2F3BF23D" w14:textId="77777777" w:rsidR="00984366" w:rsidRPr="00984366" w:rsidRDefault="00984366" w:rsidP="00D40246">
      <w:pPr>
        <w:rPr>
          <w:lang w:val="en-US"/>
        </w:rPr>
      </w:pPr>
      <w:r w:rsidRPr="00984366">
        <w:rPr>
          <w:lang w:val="en-US"/>
        </w:rPr>
        <w:t>(Folder is language specific)</w:t>
      </w:r>
    </w:p>
    <w:p w14:paraId="29C8EBE6" w14:textId="77777777" w:rsidR="00984366" w:rsidRPr="00984366" w:rsidRDefault="00984366" w:rsidP="00D40246">
      <w:pPr>
        <w:rPr>
          <w:lang w:val="en-US"/>
        </w:rPr>
      </w:pPr>
      <w:r w:rsidRPr="00984366">
        <w:rPr>
          <w:lang w:val="en-US"/>
        </w:rPr>
        <w:lastRenderedPageBreak/>
        <w:t xml:space="preserve">When a new Word-document is opened you can choose the template under personal. If you cannot, then you need to set the registry: </w:t>
      </w:r>
    </w:p>
    <w:p w14:paraId="1C0E92F3" w14:textId="77777777" w:rsidR="00984366" w:rsidRPr="00984366" w:rsidRDefault="00984366" w:rsidP="00D40246">
      <w:pPr>
        <w:rPr>
          <w:lang w:val="en-US"/>
        </w:rPr>
      </w:pPr>
      <w:r w:rsidRPr="00984366">
        <w:rPr>
          <w:lang w:val="en-US"/>
        </w:rPr>
        <w:t>HKCU\Software\Microsoft\Office\15.0\Word\Options,PersonalTemplates to the right path</w:t>
      </w:r>
    </w:p>
    <w:p w14:paraId="7628372F" w14:textId="77777777" w:rsidR="00D40246" w:rsidRPr="00984366" w:rsidRDefault="00984366" w:rsidP="00D40246">
      <w:pPr>
        <w:pStyle w:val="Ttulo2"/>
        <w:rPr>
          <w:lang w:val="en-US"/>
        </w:rPr>
      </w:pPr>
      <w:r w:rsidRPr="00984366">
        <w:rPr>
          <w:lang w:val="en-US"/>
        </w:rPr>
        <w:t>Styles</w:t>
      </w:r>
    </w:p>
    <w:p w14:paraId="7FDA0E24" w14:textId="77777777" w:rsidR="00984366" w:rsidRPr="00984366" w:rsidRDefault="00984366" w:rsidP="00E80D03">
      <w:pPr>
        <w:rPr>
          <w:lang w:val="en-US"/>
        </w:rPr>
      </w:pPr>
      <w:r w:rsidRPr="00984366">
        <w:rPr>
          <w:lang w:val="en-US"/>
        </w:rPr>
        <w:t>In the template there are styles corresponding to Latex equivalents</w:t>
      </w:r>
    </w:p>
    <w:p w14:paraId="6B5D75E2" w14:textId="77777777" w:rsidR="00E80D03" w:rsidRPr="00984366" w:rsidRDefault="00984366" w:rsidP="00E80D03">
      <w:pPr>
        <w:rPr>
          <w:lang w:val="en-US"/>
        </w:rPr>
      </w:pPr>
      <w:r w:rsidRPr="00984366">
        <w:rPr>
          <w:lang w:val="en-US"/>
        </w:rPr>
        <w:t>Title</w:t>
      </w:r>
      <w:r w:rsidR="00CC3515" w:rsidRPr="00984366">
        <w:rPr>
          <w:lang w:val="en-US"/>
        </w:rPr>
        <w:t xml:space="preserve">, </w:t>
      </w:r>
      <w:r w:rsidRPr="00984366">
        <w:rPr>
          <w:lang w:val="en-US"/>
        </w:rPr>
        <w:t>Heading</w:t>
      </w:r>
      <w:r w:rsidR="00CC3515" w:rsidRPr="00984366">
        <w:rPr>
          <w:lang w:val="en-US"/>
        </w:rPr>
        <w:t xml:space="preserve"> 1, </w:t>
      </w:r>
      <w:r w:rsidRPr="00984366">
        <w:rPr>
          <w:lang w:val="en-US"/>
        </w:rPr>
        <w:t>Heading 2 and</w:t>
      </w:r>
      <w:r w:rsidR="00CC3515" w:rsidRPr="00984366">
        <w:rPr>
          <w:lang w:val="en-US"/>
        </w:rPr>
        <w:t xml:space="preserve"> </w:t>
      </w:r>
      <w:r w:rsidRPr="00984366">
        <w:rPr>
          <w:lang w:val="en-US"/>
        </w:rPr>
        <w:t>Heading</w:t>
      </w:r>
      <w:r w:rsidR="00CC3515" w:rsidRPr="00984366">
        <w:rPr>
          <w:lang w:val="en-US"/>
        </w:rPr>
        <w:t xml:space="preserve"> 3</w:t>
      </w:r>
      <w:r w:rsidR="00E80D03" w:rsidRPr="00984366">
        <w:rPr>
          <w:lang w:val="en-US"/>
        </w:rPr>
        <w:t xml:space="preserve">, </w:t>
      </w:r>
      <w:r w:rsidRPr="00984366">
        <w:rPr>
          <w:lang w:val="en-US"/>
        </w:rPr>
        <w:t>list-section</w:t>
      </w:r>
    </w:p>
    <w:p w14:paraId="7B805436" w14:textId="77777777" w:rsidR="00E80D03" w:rsidRPr="00984366" w:rsidRDefault="00984366" w:rsidP="00E80D03">
      <w:pPr>
        <w:rPr>
          <w:lang w:val="en-US"/>
        </w:rPr>
      </w:pPr>
      <w:r w:rsidRPr="00984366">
        <w:rPr>
          <w:lang w:val="en-US"/>
        </w:rPr>
        <w:t>They are all adapted to Latex-style</w:t>
      </w:r>
      <w:r w:rsidR="00E80D03" w:rsidRPr="00984366">
        <w:rPr>
          <w:lang w:val="en-US"/>
        </w:rPr>
        <w:t>.</w:t>
      </w:r>
    </w:p>
    <w:p w14:paraId="052B983A" w14:textId="77777777" w:rsidR="00E80D03" w:rsidRPr="00984366" w:rsidRDefault="00984366" w:rsidP="00E80D03">
      <w:pPr>
        <w:rPr>
          <w:lang w:val="en-US"/>
        </w:rPr>
      </w:pPr>
      <w:r w:rsidRPr="00984366">
        <w:rPr>
          <w:lang w:val="en-US"/>
        </w:rPr>
        <w:t>They make sure you are using font LM Roman 12 in correct size</w:t>
      </w:r>
      <w:r w:rsidR="00431617" w:rsidRPr="00984366">
        <w:rPr>
          <w:lang w:val="en-US"/>
        </w:rPr>
        <w:t xml:space="preserve">. </w:t>
      </w:r>
      <w:r w:rsidRPr="00984366">
        <w:rPr>
          <w:lang w:val="en-US"/>
        </w:rPr>
        <w:t>Heading 1 and 2 also adds numbers</w:t>
      </w:r>
      <w:r w:rsidR="00431617" w:rsidRPr="00984366">
        <w:rPr>
          <w:lang w:val="en-US"/>
        </w:rPr>
        <w:t>.</w:t>
      </w:r>
    </w:p>
    <w:p w14:paraId="747B9F3E" w14:textId="77777777" w:rsidR="00DD49AA" w:rsidRPr="00984366" w:rsidRDefault="00984366" w:rsidP="00E80D03">
      <w:pPr>
        <w:rPr>
          <w:lang w:val="en-US"/>
        </w:rPr>
      </w:pPr>
      <w:r w:rsidRPr="00984366">
        <w:rPr>
          <w:lang w:val="en-US"/>
        </w:rPr>
        <w:t>List section uses a spacing of 1.</w:t>
      </w:r>
      <w:r w:rsidR="00E80D03" w:rsidRPr="00984366">
        <w:rPr>
          <w:lang w:val="en-US"/>
        </w:rPr>
        <w:t xml:space="preserve">15 </w:t>
      </w:r>
      <w:r w:rsidRPr="00984366">
        <w:rPr>
          <w:lang w:val="en-US"/>
        </w:rPr>
        <w:t>and adds spacing before and after the list</w:t>
      </w:r>
      <w:r w:rsidR="00E80D03" w:rsidRPr="00984366">
        <w:rPr>
          <w:lang w:val="en-US"/>
        </w:rPr>
        <w:t>.</w:t>
      </w:r>
    </w:p>
    <w:p w14:paraId="4598F3E0" w14:textId="77777777" w:rsidR="00D40246" w:rsidRPr="00984366" w:rsidRDefault="00984366" w:rsidP="00E80D03">
      <w:pPr>
        <w:pStyle w:val="Ttulo2"/>
        <w:rPr>
          <w:lang w:val="en-US"/>
        </w:rPr>
      </w:pPr>
      <w:r w:rsidRPr="00984366">
        <w:rPr>
          <w:lang w:val="en-US"/>
        </w:rPr>
        <w:t>Other template settings</w:t>
      </w:r>
    </w:p>
    <w:p w14:paraId="17D0B703" w14:textId="77777777" w:rsidR="00D40246" w:rsidRPr="00984366" w:rsidRDefault="00984366" w:rsidP="00D40246">
      <w:pPr>
        <w:rPr>
          <w:lang w:val="en-US"/>
        </w:rPr>
      </w:pPr>
      <w:r w:rsidRPr="00984366">
        <w:rPr>
          <w:lang w:val="en-US"/>
        </w:rPr>
        <w:t>Margins are attempted set to equivalent of standard Latex</w:t>
      </w:r>
      <w:r w:rsidR="00D40246" w:rsidRPr="00984366">
        <w:rPr>
          <w:lang w:val="en-US"/>
        </w:rPr>
        <w:t xml:space="preserve">. </w:t>
      </w:r>
      <w:r w:rsidRPr="00984366">
        <w:rPr>
          <w:lang w:val="en-US"/>
        </w:rPr>
        <w:t xml:space="preserve">There could be </w:t>
      </w:r>
      <w:r w:rsidR="00D40246" w:rsidRPr="00984366">
        <w:rPr>
          <w:lang w:val="en-US"/>
        </w:rPr>
        <w:t xml:space="preserve">US letter </w:t>
      </w:r>
      <w:r w:rsidRPr="00984366">
        <w:rPr>
          <w:lang w:val="en-US"/>
        </w:rPr>
        <w:t>/</w:t>
      </w:r>
      <w:r w:rsidR="00D40246" w:rsidRPr="00984366">
        <w:rPr>
          <w:lang w:val="en-US"/>
        </w:rPr>
        <w:t xml:space="preserve"> A4</w:t>
      </w:r>
      <w:r w:rsidRPr="00984366">
        <w:rPr>
          <w:lang w:val="en-US"/>
        </w:rPr>
        <w:t xml:space="preserve"> issued though</w:t>
      </w:r>
      <w:r w:rsidR="00D40246" w:rsidRPr="00984366">
        <w:rPr>
          <w:lang w:val="en-US"/>
        </w:rPr>
        <w:t xml:space="preserve">. </w:t>
      </w:r>
    </w:p>
    <w:p w14:paraId="3D09B160" w14:textId="77777777" w:rsidR="00431617" w:rsidRPr="00984366" w:rsidRDefault="00984366" w:rsidP="00D40246">
      <w:pPr>
        <w:rPr>
          <w:lang w:val="en-US"/>
        </w:rPr>
      </w:pPr>
      <w:r w:rsidRPr="00984366">
        <w:rPr>
          <w:lang w:val="en-US"/>
        </w:rPr>
        <w:t>Hyphenation is turned on</w:t>
      </w:r>
      <w:r w:rsidR="00431617" w:rsidRPr="00984366">
        <w:rPr>
          <w:lang w:val="en-US"/>
        </w:rPr>
        <w:t>. (</w:t>
      </w:r>
      <w:r w:rsidRPr="00984366">
        <w:rPr>
          <w:lang w:val="en-US"/>
        </w:rPr>
        <w:t>Page layout</w:t>
      </w:r>
      <w:r w:rsidR="00431617" w:rsidRPr="00984366">
        <w:rPr>
          <w:lang w:val="en-US"/>
        </w:rPr>
        <w:t xml:space="preserve">| </w:t>
      </w:r>
      <w:r>
        <w:rPr>
          <w:lang w:val="en-US"/>
        </w:rPr>
        <w:t>Page setup</w:t>
      </w:r>
      <w:r w:rsidR="00431617" w:rsidRPr="00984366">
        <w:rPr>
          <w:lang w:val="en-US"/>
        </w:rPr>
        <w:t xml:space="preserve"> | </w:t>
      </w:r>
      <w:r>
        <w:rPr>
          <w:lang w:val="en-US"/>
        </w:rPr>
        <w:t>Hyphenation</w:t>
      </w:r>
      <w:r w:rsidR="00431617" w:rsidRPr="00984366">
        <w:rPr>
          <w:lang w:val="en-US"/>
        </w:rPr>
        <w:t>)</w:t>
      </w:r>
    </w:p>
    <w:p w14:paraId="37E68E10" w14:textId="77777777" w:rsidR="00704D0A" w:rsidRPr="00984366" w:rsidRDefault="00704D0A" w:rsidP="00D40246">
      <w:pPr>
        <w:rPr>
          <w:lang w:val="en-US"/>
        </w:rPr>
      </w:pPr>
      <w:r w:rsidRPr="00984366">
        <w:rPr>
          <w:lang w:val="en-US"/>
        </w:rPr>
        <w:t>N</w:t>
      </w:r>
      <w:r w:rsidR="00984366" w:rsidRPr="00984366">
        <w:rPr>
          <w:lang w:val="en-US"/>
        </w:rPr>
        <w:t>ew paragraphs are indented</w:t>
      </w:r>
      <w:r w:rsidRPr="00984366">
        <w:rPr>
          <w:lang w:val="en-US"/>
        </w:rPr>
        <w:t>.</w:t>
      </w:r>
    </w:p>
    <w:p w14:paraId="22E4BBA7" w14:textId="398952D5" w:rsidR="00DD49AA" w:rsidRDefault="00984366" w:rsidP="00E80D03">
      <w:pPr>
        <w:pStyle w:val="Ttulo2"/>
        <w:rPr>
          <w:lang w:val="en-US"/>
        </w:rPr>
      </w:pPr>
      <w:r>
        <w:rPr>
          <w:lang w:val="en-US"/>
        </w:rPr>
        <w:t>Equations</w:t>
      </w:r>
    </w:p>
    <w:p w14:paraId="643B88B3" w14:textId="09DDD5C1" w:rsidR="00855BF1" w:rsidRPr="00855BF1" w:rsidRDefault="00855BF1" w:rsidP="00855BF1">
      <w:pPr>
        <w:rPr>
          <w:lang w:val="en-US"/>
        </w:rPr>
      </w:pPr>
    </w:p>
    <w:p w14:paraId="3BFFC637" w14:textId="77777777" w:rsidR="00E80D03" w:rsidRPr="00984366" w:rsidRDefault="00984366" w:rsidP="00E80D03">
      <w:pPr>
        <w:rPr>
          <w:lang w:val="en-US"/>
        </w:rPr>
      </w:pPr>
      <w:r w:rsidRPr="00984366">
        <w:rPr>
          <w:lang w:val="en-US"/>
        </w:rPr>
        <w:t xml:space="preserve">Use </w:t>
      </w:r>
      <w:proofErr w:type="spellStart"/>
      <w:r w:rsidRPr="00984366">
        <w:rPr>
          <w:lang w:val="en-US"/>
        </w:rPr>
        <w:t>WordMat</w:t>
      </w:r>
      <w:proofErr w:type="spellEnd"/>
      <w:r w:rsidRPr="00984366">
        <w:rPr>
          <w:lang w:val="en-US"/>
        </w:rPr>
        <w:t xml:space="preserve"> to create numbered </w:t>
      </w:r>
      <w:proofErr w:type="gramStart"/>
      <w:r w:rsidRPr="00984366">
        <w:rPr>
          <w:lang w:val="en-US"/>
        </w:rPr>
        <w:t>equation(</w:t>
      </w:r>
      <w:proofErr w:type="spellStart"/>
      <w:proofErr w:type="gramEnd"/>
      <w:r w:rsidRPr="00984366">
        <w:rPr>
          <w:lang w:val="en-US"/>
        </w:rPr>
        <w:t>alt+m</w:t>
      </w:r>
      <w:proofErr w:type="spellEnd"/>
      <w:r w:rsidRPr="00984366">
        <w:rPr>
          <w:lang w:val="en-US"/>
        </w:rPr>
        <w:t xml:space="preserve"> twice)</w:t>
      </w:r>
      <w:r w:rsidR="00D40246" w:rsidRPr="00984366">
        <w:rPr>
          <w:lang w:val="en-US"/>
        </w:rPr>
        <w:t xml:space="preserve">. Font </w:t>
      </w:r>
      <w:r w:rsidRPr="00984366">
        <w:rPr>
          <w:lang w:val="en-US"/>
        </w:rPr>
        <w:t xml:space="preserve">is </w:t>
      </w:r>
      <w:r w:rsidR="00087965">
        <w:rPr>
          <w:lang w:val="en-US"/>
        </w:rPr>
        <w:t xml:space="preserve">by default </w:t>
      </w:r>
      <w:r w:rsidRPr="00984366">
        <w:rPr>
          <w:lang w:val="en-US"/>
        </w:rPr>
        <w:t xml:space="preserve">set </w:t>
      </w:r>
      <w:r w:rsidR="00087965">
        <w:rPr>
          <w:lang w:val="en-US"/>
        </w:rPr>
        <w:t xml:space="preserve">to </w:t>
      </w:r>
      <w:r w:rsidR="00D40246" w:rsidRPr="00984366">
        <w:rPr>
          <w:lang w:val="en-US"/>
        </w:rPr>
        <w:t>Latin Modern Math</w:t>
      </w:r>
    </w:p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6574"/>
        <w:gridCol w:w="744"/>
      </w:tblGrid>
      <w:tr w:rsidR="00431617" w:rsidRPr="00984366" w14:paraId="3401B414" w14:textId="77777777" w:rsidTr="00431617">
        <w:tc>
          <w:tcPr>
            <w:tcW w:w="350" w:type="pct"/>
            <w:shd w:val="clear" w:color="auto" w:fill="auto"/>
            <w:vAlign w:val="center"/>
          </w:tcPr>
          <w:p w14:paraId="5E640FEF" w14:textId="77777777" w:rsidR="00431617" w:rsidRPr="00984366" w:rsidRDefault="00431617" w:rsidP="00431617">
            <w:pPr>
              <w:rPr>
                <w:lang w:val="en-US"/>
              </w:rPr>
            </w:pPr>
          </w:p>
        </w:tc>
        <w:tc>
          <w:tcPr>
            <w:tcW w:w="4200" w:type="pct"/>
            <w:shd w:val="clear" w:color="auto" w:fill="auto"/>
            <w:vAlign w:val="center"/>
          </w:tcPr>
          <w:p w14:paraId="3FC42981" w14:textId="53F89003" w:rsidR="00431617" w:rsidRPr="00984366" w:rsidRDefault="007378CB" w:rsidP="00431617">
            <w:pPr>
              <w:jc w:val="center"/>
              <w:rPr>
                <w:rFonts w:ascii="Latin Modern Math" w:hAnsi="Latin Modern Math"/>
                <w:lang w:val="en-US"/>
                <w:oMath/>
              </w:rPr>
            </w:pPr>
            <m:oMathPara>
              <m:oMath>
                <m:f>
                  <m:fPr>
                    <m:ctrlPr>
                      <w:rPr>
                        <w:rFonts w:ascii="Latin Modern Math" w:hAnsi="Latin Modern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Latin Modern Math" w:hAnsi="Latin Modern Math"/>
                        <w:lang w:val="en-US"/>
                      </w:rPr>
                      <m:t>a+b</m:t>
                    </m:r>
                  </m:den>
                </m:f>
              </m:oMath>
            </m:oMathPara>
          </w:p>
        </w:tc>
        <w:tc>
          <w:tcPr>
            <w:tcW w:w="350" w:type="pct"/>
            <w:shd w:val="clear" w:color="auto" w:fill="auto"/>
            <w:vAlign w:val="center"/>
          </w:tcPr>
          <w:p w14:paraId="6378FFFF" w14:textId="77777777" w:rsidR="00431617" w:rsidRPr="00984366" w:rsidRDefault="00431617" w:rsidP="00431617">
            <w:pPr>
              <w:jc w:val="right"/>
              <w:rPr>
                <w:lang w:val="en-US"/>
              </w:rPr>
            </w:pPr>
            <w:r w:rsidRPr="00984366">
              <w:rPr>
                <w:lang w:val="en-US"/>
              </w:rPr>
              <w:fldChar w:fldCharType="begin"/>
            </w:r>
            <w:r w:rsidRPr="00984366">
              <w:rPr>
                <w:lang w:val="en-US"/>
              </w:rPr>
              <w:instrText xml:space="preserve"> LISTNUM "WMeq" "NumberDefault" \L 4 </w:instrText>
            </w:r>
            <w:r w:rsidRPr="00984366">
              <w:rPr>
                <w:lang w:val="en-US"/>
              </w:rPr>
              <w:fldChar w:fldCharType="end"/>
            </w:r>
          </w:p>
        </w:tc>
      </w:tr>
    </w:tbl>
    <w:p w14:paraId="28E4D8CA" w14:textId="5B64405C" w:rsidR="00681864" w:rsidRPr="00984366" w:rsidRDefault="00681864" w:rsidP="002B2144">
      <w:pPr>
        <w:ind w:firstLine="0"/>
        <w:rPr>
          <w:lang w:val="en-US"/>
        </w:rPr>
      </w:pPr>
    </w:p>
    <w:sectPr w:rsidR="00681864" w:rsidRPr="00984366" w:rsidSect="00252B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2013" w:right="2064" w:bottom="2013" w:left="20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25AA1" w14:textId="77777777" w:rsidR="007378CB" w:rsidRDefault="007378CB" w:rsidP="00E80D03">
      <w:r>
        <w:separator/>
      </w:r>
    </w:p>
  </w:endnote>
  <w:endnote w:type="continuationSeparator" w:id="0">
    <w:p w14:paraId="27A669F0" w14:textId="77777777" w:rsidR="007378CB" w:rsidRDefault="007378CB" w:rsidP="00E80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M Roman 12">
    <w:altName w:val="﷽﷽﷽﷽﷽﷽﷽﷽ 12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mr12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altName w:val="Arial"/>
    <w:panose1 w:val="020B0604020202020204"/>
    <w:charset w:val="00"/>
    <w:family w:val="modern"/>
    <w:notTrueType/>
    <w:pitch w:val="variable"/>
    <w:sig w:usb0="00000001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SERIF-OBLIQUE">
    <w:panose1 w:val="02000603060000090004"/>
    <w:charset w:val="00"/>
    <w:family w:val="auto"/>
    <w:pitch w:val="variable"/>
    <w:sig w:usb0="80000003" w:usb1="00000000" w:usb2="00000000" w:usb3="00000000" w:csb0="00000001" w:csb1="00000000"/>
  </w:font>
  <w:font w:name="Latin Modern Math">
    <w:altName w:val="﷽﷽﷽﷽﷽﷽﷽﷽dern Math"/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2E98D" w14:textId="77777777" w:rsidR="00667B9A" w:rsidRDefault="00667B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80587" w14:textId="77777777" w:rsidR="00667B9A" w:rsidRDefault="00667B9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4D921" w14:textId="77777777" w:rsidR="00667B9A" w:rsidRDefault="00667B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99CE6" w14:textId="77777777" w:rsidR="007378CB" w:rsidRDefault="007378CB" w:rsidP="00E80D03">
      <w:r>
        <w:separator/>
      </w:r>
    </w:p>
  </w:footnote>
  <w:footnote w:type="continuationSeparator" w:id="0">
    <w:p w14:paraId="03335AC8" w14:textId="77777777" w:rsidR="007378CB" w:rsidRDefault="007378CB" w:rsidP="00E80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E74A5" w14:textId="77777777" w:rsidR="00667B9A" w:rsidRDefault="00667B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137F0" w14:textId="77777777" w:rsidR="00667B9A" w:rsidRDefault="00667B9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B53BA" w14:textId="77777777" w:rsidR="00667B9A" w:rsidRDefault="00667B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14F16"/>
    <w:multiLevelType w:val="hybridMultilevel"/>
    <w:tmpl w:val="68E0BC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50EBC"/>
    <w:multiLevelType w:val="multilevel"/>
    <w:tmpl w:val="1780027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 w15:restartNumberingAfterBreak="0">
    <w:nsid w:val="417B5F2E"/>
    <w:multiLevelType w:val="multilevel"/>
    <w:tmpl w:val="2D20A73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eastAsia"/>
        <w:lang w:val="en-US"/>
      </w:rPr>
    </w:lvl>
    <w:lvl w:ilvl="1">
      <w:start w:val="1"/>
      <w:numFmt w:val="decimal"/>
      <w:pStyle w:val="Ttulo2"/>
      <w:lvlText w:val="%1.%2"/>
      <w:lvlJc w:val="left"/>
      <w:pPr>
        <w:ind w:left="792" w:hanging="432"/>
      </w:pPr>
      <w:rPr>
        <w:rFonts w:hint="eastAsia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 w15:restartNumberingAfterBreak="0">
    <w:nsid w:val="66813EBF"/>
    <w:multiLevelType w:val="multilevel"/>
    <w:tmpl w:val="DDDCCF62"/>
    <w:lvl w:ilvl="0">
      <w:start w:val="1"/>
      <w:numFmt w:val="decimal"/>
      <w:lvlText w:val="(%1)"/>
      <w:lvlJc w:val="center"/>
      <w:pPr>
        <w:ind w:left="360" w:hanging="7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5" w15:restartNumberingAfterBreak="0">
    <w:nsid w:val="7DD51BB7"/>
    <w:multiLevelType w:val="hybridMultilevel"/>
    <w:tmpl w:val="0332D9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39"/>
    <w:rsid w:val="000125DF"/>
    <w:rsid w:val="00074DE2"/>
    <w:rsid w:val="00087965"/>
    <w:rsid w:val="000E3B39"/>
    <w:rsid w:val="00187C59"/>
    <w:rsid w:val="0019090E"/>
    <w:rsid w:val="001D43BD"/>
    <w:rsid w:val="001D4ACB"/>
    <w:rsid w:val="001D6A24"/>
    <w:rsid w:val="00246ACE"/>
    <w:rsid w:val="00252B9A"/>
    <w:rsid w:val="002653F7"/>
    <w:rsid w:val="002B2144"/>
    <w:rsid w:val="00431617"/>
    <w:rsid w:val="00481282"/>
    <w:rsid w:val="004B66B2"/>
    <w:rsid w:val="0051679A"/>
    <w:rsid w:val="005C0279"/>
    <w:rsid w:val="006450BC"/>
    <w:rsid w:val="0065589D"/>
    <w:rsid w:val="00667B9A"/>
    <w:rsid w:val="00681864"/>
    <w:rsid w:val="006E7514"/>
    <w:rsid w:val="006F6DA9"/>
    <w:rsid w:val="00704D0A"/>
    <w:rsid w:val="007378CB"/>
    <w:rsid w:val="00746112"/>
    <w:rsid w:val="007501B5"/>
    <w:rsid w:val="00817596"/>
    <w:rsid w:val="00855BF1"/>
    <w:rsid w:val="00913C5C"/>
    <w:rsid w:val="00984366"/>
    <w:rsid w:val="009F4B6E"/>
    <w:rsid w:val="00A832D2"/>
    <w:rsid w:val="00B062A8"/>
    <w:rsid w:val="00B22535"/>
    <w:rsid w:val="00BB0B9B"/>
    <w:rsid w:val="00BD0AFB"/>
    <w:rsid w:val="00C56C72"/>
    <w:rsid w:val="00CB2997"/>
    <w:rsid w:val="00CC3515"/>
    <w:rsid w:val="00D01642"/>
    <w:rsid w:val="00D137C7"/>
    <w:rsid w:val="00D40246"/>
    <w:rsid w:val="00DD49AA"/>
    <w:rsid w:val="00E24E3F"/>
    <w:rsid w:val="00E32E05"/>
    <w:rsid w:val="00E44E39"/>
    <w:rsid w:val="00E80D03"/>
    <w:rsid w:val="00E84A09"/>
    <w:rsid w:val="00FC0E7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29E0"/>
  <w15:docId w15:val="{1B2E28D4-A7AD-1242-A436-E8A2F9A1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144"/>
    <w:pPr>
      <w:autoSpaceDE w:val="0"/>
      <w:autoSpaceDN w:val="0"/>
      <w:adjustRightInd w:val="0"/>
      <w:spacing w:after="0" w:line="240" w:lineRule="auto"/>
      <w:ind w:firstLine="227"/>
    </w:pPr>
    <w:rPr>
      <w:rFonts w:ascii="LM Roman 12" w:hAnsi="LM Roman 12" w:cs="cmr12"/>
      <w:sz w:val="24"/>
      <w:szCs w:val="24"/>
      <w:lang w:val="da-DK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681864"/>
    <w:pPr>
      <w:numPr>
        <w:numId w:val="2"/>
      </w:numPr>
      <w:spacing w:before="240" w:after="200" w:line="240" w:lineRule="auto"/>
      <w:ind w:left="544" w:hanging="544"/>
      <w:outlineLvl w:val="0"/>
    </w:pPr>
    <w:rPr>
      <w:rFonts w:cs="Times New Roman"/>
      <w:b/>
      <w:sz w:val="34"/>
      <w:szCs w:val="34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913C5C"/>
    <w:pPr>
      <w:numPr>
        <w:ilvl w:val="1"/>
        <w:numId w:val="2"/>
      </w:numPr>
      <w:spacing w:before="240" w:line="240" w:lineRule="auto"/>
      <w:ind w:left="805" w:hanging="805"/>
      <w:outlineLvl w:val="1"/>
    </w:pPr>
    <w:rPr>
      <w:rFonts w:cs="Times New Roman"/>
      <w:b/>
      <w:sz w:val="29"/>
      <w:szCs w:val="29"/>
    </w:rPr>
  </w:style>
  <w:style w:type="paragraph" w:styleId="Ttulo3">
    <w:name w:val="heading 3"/>
    <w:basedOn w:val="Ttulo1"/>
    <w:next w:val="Normal"/>
    <w:link w:val="Ttulo3Carter"/>
    <w:uiPriority w:val="9"/>
    <w:unhideWhenUsed/>
    <w:qFormat/>
    <w:rsid w:val="00CB2997"/>
    <w:pPr>
      <w:numPr>
        <w:numId w:val="0"/>
      </w:numPr>
      <w:outlineLvl w:val="2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0D03"/>
    <w:pPr>
      <w:spacing w:before="120" w:after="120" w:line="276" w:lineRule="auto"/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unhideWhenUsed/>
    <w:rsid w:val="006F6DA9"/>
    <w:rPr>
      <w:sz w:val="18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6F6DA9"/>
    <w:rPr>
      <w:rFonts w:ascii="LM Roman 12" w:hAnsi="LM Roman 12"/>
      <w:sz w:val="18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F6DA9"/>
    <w:rPr>
      <w:vertAlign w:val="superscript"/>
    </w:rPr>
  </w:style>
  <w:style w:type="table" w:styleId="TabelacomGrelha">
    <w:name w:val="Table Grid"/>
    <w:basedOn w:val="Tabelanormal"/>
    <w:uiPriority w:val="59"/>
    <w:rsid w:val="00074D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074DE2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74DE2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81864"/>
    <w:rPr>
      <w:rFonts w:ascii="LM Roman 12" w:hAnsi="LM Roman 12" w:cs="Times New Roman"/>
      <w:b/>
      <w:sz w:val="34"/>
      <w:szCs w:val="34"/>
      <w:lang w:val="da-DK"/>
    </w:rPr>
  </w:style>
  <w:style w:type="paragraph" w:styleId="Ttulo">
    <w:name w:val="Title"/>
    <w:basedOn w:val="Normal"/>
    <w:next w:val="Normal"/>
    <w:link w:val="TtuloCarter"/>
    <w:uiPriority w:val="10"/>
    <w:qFormat/>
    <w:rsid w:val="00CB2997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2997"/>
    <w:rPr>
      <w:rFonts w:ascii="LM Roman 17" w:hAnsi="LM Roman 17" w:cs="Times New Roman"/>
      <w:sz w:val="34"/>
      <w:szCs w:val="3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13C5C"/>
    <w:rPr>
      <w:rFonts w:ascii="LM Roman 12" w:hAnsi="LM Roman 12" w:cs="Times New Roman"/>
      <w:b/>
      <w:sz w:val="29"/>
      <w:szCs w:val="29"/>
      <w:lang w:val="da-DK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B2997"/>
    <w:pPr>
      <w:jc w:val="center"/>
    </w:pPr>
  </w:style>
  <w:style w:type="character" w:customStyle="1" w:styleId="SubttuloCarter">
    <w:name w:val="Subtítulo Caráter"/>
    <w:basedOn w:val="Tipodeletrapredefinidodopargrafo"/>
    <w:link w:val="Subttulo"/>
    <w:uiPriority w:val="11"/>
    <w:rsid w:val="00CB2997"/>
    <w:rPr>
      <w:rFonts w:ascii="LM Roman 12" w:hAnsi="LM Roman 12" w:cs="cmr12"/>
      <w:sz w:val="24"/>
      <w:szCs w:val="24"/>
    </w:rPr>
  </w:style>
  <w:style w:type="character" w:styleId="Forte">
    <w:name w:val="Strong"/>
    <w:uiPriority w:val="22"/>
    <w:qFormat/>
    <w:rsid w:val="00CB2997"/>
    <w:rPr>
      <w:b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2997"/>
    <w:rPr>
      <w:rFonts w:ascii="LM Roman 12" w:hAnsi="LM Roman 12" w:cs="Times New Roman"/>
      <w:b/>
      <w:sz w:val="34"/>
      <w:szCs w:val="34"/>
    </w:rPr>
  </w:style>
  <w:style w:type="character" w:styleId="TextodoMarcadordePosio">
    <w:name w:val="Placeholder Text"/>
    <w:basedOn w:val="Tipodeletrapredefinidodopargrafo"/>
    <w:uiPriority w:val="99"/>
    <w:semiHidden/>
    <w:rsid w:val="00187C59"/>
    <w:rPr>
      <w:color w:val="808080"/>
    </w:rPr>
  </w:style>
  <w:style w:type="paragraph" w:styleId="Cabealhodondice">
    <w:name w:val="TOC Heading"/>
    <w:basedOn w:val="Ttulo1"/>
    <w:next w:val="Normal"/>
    <w:uiPriority w:val="39"/>
    <w:unhideWhenUsed/>
    <w:qFormat/>
    <w:rsid w:val="001D6A24"/>
    <w:pPr>
      <w:keepNext/>
      <w:keepLines/>
      <w:numPr>
        <w:numId w:val="0"/>
      </w:numPr>
      <w:autoSpaceDE/>
      <w:autoSpaceDN/>
      <w:adjustRightInd/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a-DK"/>
    </w:rPr>
  </w:style>
  <w:style w:type="paragraph" w:styleId="ndice1">
    <w:name w:val="toc 1"/>
    <w:basedOn w:val="Normal"/>
    <w:next w:val="Normal"/>
    <w:autoRedefine/>
    <w:uiPriority w:val="39"/>
    <w:unhideWhenUsed/>
    <w:rsid w:val="001D6A2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D6A24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1D6A24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46112"/>
    <w:rPr>
      <w:color w:val="800080" w:themeColor="followedHyperlink"/>
      <w:u w:val="single"/>
    </w:rPr>
  </w:style>
  <w:style w:type="paragraph" w:styleId="SemEspaamento">
    <w:name w:val="No Spacing"/>
    <w:uiPriority w:val="1"/>
    <w:qFormat/>
    <w:rsid w:val="00746112"/>
    <w:pPr>
      <w:autoSpaceDE w:val="0"/>
      <w:autoSpaceDN w:val="0"/>
      <w:adjustRightInd w:val="0"/>
      <w:spacing w:after="0" w:line="240" w:lineRule="auto"/>
      <w:ind w:firstLine="227"/>
    </w:pPr>
    <w:rPr>
      <w:rFonts w:ascii="LM Roman 12" w:hAnsi="LM Roman 12" w:cs="cmr12"/>
      <w:sz w:val="24"/>
      <w:szCs w:val="24"/>
      <w:lang w:val="da-DK"/>
    </w:rPr>
  </w:style>
  <w:style w:type="paragraph" w:styleId="Cabealho">
    <w:name w:val="header"/>
    <w:basedOn w:val="Normal"/>
    <w:link w:val="CabealhoCarter"/>
    <w:uiPriority w:val="99"/>
    <w:unhideWhenUsed/>
    <w:rsid w:val="00667B9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7B9A"/>
    <w:rPr>
      <w:rFonts w:ascii="LM Roman 12" w:hAnsi="LM Roman 12" w:cs="cmr12"/>
      <w:sz w:val="24"/>
      <w:szCs w:val="24"/>
      <w:lang w:val="da-DK"/>
    </w:rPr>
  </w:style>
  <w:style w:type="paragraph" w:styleId="Rodap">
    <w:name w:val="footer"/>
    <w:basedOn w:val="Normal"/>
    <w:link w:val="RodapCarter"/>
    <w:uiPriority w:val="99"/>
    <w:unhideWhenUsed/>
    <w:rsid w:val="00667B9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7B9A"/>
    <w:rPr>
      <w:rFonts w:ascii="LM Roman 12" w:hAnsi="LM Roman 12" w:cs="cmr12"/>
      <w:sz w:val="24"/>
      <w:szCs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ibword.codeplex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ust.org.pl/projects/e-foundry/latin-modern/index_html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emiguel/Library/Group%20Containers/UBF8T346G9.Office/User%20Content.localized/Templates.localized/Latex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1912E3289C0C6418B20B694FCED01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733029-FD40-EE41-A265-9F91C466D158}"/>
      </w:docPartPr>
      <w:docPartBody>
        <w:p w:rsidR="000857EE" w:rsidRDefault="00700536">
          <w:pPr>
            <w:pStyle w:val="F1912E3289C0C6418B20B694FCED01A9"/>
          </w:pPr>
          <w:r w:rsidRPr="00912519">
            <w:rPr>
              <w:rStyle w:val="TextodoMarcadordePosio"/>
            </w:rPr>
            <w:t>[Forfatter]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M Roman 12">
    <w:altName w:val="﷽﷽﷽﷽﷽﷽﷽﷽ 12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mr12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altName w:val="Arial"/>
    <w:panose1 w:val="020B0604020202020204"/>
    <w:charset w:val="00"/>
    <w:family w:val="modern"/>
    <w:notTrueType/>
    <w:pitch w:val="variable"/>
    <w:sig w:usb0="00000001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SERIF-OBLIQUE">
    <w:panose1 w:val="02000603060000090004"/>
    <w:charset w:val="00"/>
    <w:family w:val="auto"/>
    <w:pitch w:val="variable"/>
    <w:sig w:usb0="80000003" w:usb1="00000000" w:usb2="00000000" w:usb3="00000000" w:csb0="00000001" w:csb1="00000000"/>
  </w:font>
  <w:font w:name="Latin Modern Math">
    <w:altName w:val="﷽﷽﷽﷽﷽﷽﷽﷽dern Math"/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36"/>
    <w:rsid w:val="000857EE"/>
    <w:rsid w:val="00132394"/>
    <w:rsid w:val="003A0A48"/>
    <w:rsid w:val="00700536"/>
    <w:rsid w:val="00B4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458A7"/>
    <w:rPr>
      <w:color w:val="808080"/>
    </w:rPr>
  </w:style>
  <w:style w:type="paragraph" w:customStyle="1" w:styleId="7B69F6BDBF5FC74ABA3BED65D6556185">
    <w:name w:val="7B69F6BDBF5FC74ABA3BED65D6556185"/>
    <w:rsid w:val="00B458A7"/>
  </w:style>
  <w:style w:type="paragraph" w:customStyle="1" w:styleId="F1912E3289C0C6418B20B694FCED01A9">
    <w:name w:val="F1912E3289C0C6418B20B694FCED01A9"/>
  </w:style>
  <w:style w:type="paragraph" w:customStyle="1" w:styleId="EBDA67E4B402C649AB92EA0EC2A496D0">
    <w:name w:val="EBDA67E4B402C649AB92EA0EC2A496D0"/>
  </w:style>
  <w:style w:type="paragraph" w:customStyle="1" w:styleId="52F32208E461BE48BF46F5E26A24CCE9">
    <w:name w:val="52F32208E461BE48BF46F5E26A24CCE9"/>
  </w:style>
  <w:style w:type="paragraph" w:customStyle="1" w:styleId="E20292985CF595459F31CC04168BD7A0">
    <w:name w:val="E20292985CF595459F31CC04168BD7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Nyborg, Denmark</CompanyAddress>
  <CompanyPhone/>
  <CompanyFax/>
  <CompanyEmail>eduap@eduap.com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658A37-BCAE-48B2-A303-D4645F8F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 Word Template.dotx</Template>
  <TotalTime>16</TotalTime>
  <Pages>3</Pages>
  <Words>395</Words>
  <Characters>2135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Latex Word Skabelon</vt:lpstr>
      <vt:lpstr/>
    </vt:vector>
  </TitlesOfParts>
  <Company>FCTUC, Departamento de Engenharia Informática, 
Universidade de Coimbra, Portugal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Nº2
The Rise of the Ballz</dc:title>
  <dc:creator>Diogo Jordão Filipe, José Miguel Silva Gomes, Pedro Tiago dos Santos Marques</dc:creator>
  <cp:lastModifiedBy>José Miguel Silva Gomes</cp:lastModifiedBy>
  <cp:revision>5</cp:revision>
  <dcterms:created xsi:type="dcterms:W3CDTF">2021-05-14T13:28:00Z</dcterms:created>
  <dcterms:modified xsi:type="dcterms:W3CDTF">2021-05-14T16:28:00Z</dcterms:modified>
</cp:coreProperties>
</file>